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8F081" w14:textId="77777777" w:rsidR="00A0464B" w:rsidRDefault="00A0464B" w:rsidP="00A0464B">
      <w:pPr>
        <w:pStyle w:val="1"/>
      </w:pPr>
      <w:r>
        <w:rPr>
          <w:rFonts w:hint="eastAsia"/>
        </w:rPr>
        <w:t>内容回顾</w:t>
      </w:r>
    </w:p>
    <w:p w14:paraId="5F629A16" w14:textId="68C60716" w:rsidR="00D67EEF" w:rsidRDefault="00A97BB9" w:rsidP="007D78E4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在本节课程中，我们学习的怎么样用邮箱去解决任务之间共享自愿的问题。它在具体工作原理主要是这样的。</w:t>
      </w:r>
    </w:p>
    <w:p w14:paraId="100AC6DD" w14:textId="609C8935" w:rsidR="00A97BB9" w:rsidRDefault="00A97BB9" w:rsidP="00A97BB9">
      <w:pPr>
        <w:ind w:firstLine="420"/>
        <w:jc w:val="center"/>
        <w:rPr>
          <w:rFonts w:hint="eastAsia"/>
          <w:lang w:eastAsia="zh-CN"/>
        </w:rPr>
      </w:pPr>
      <w:r w:rsidRPr="00A97BB9">
        <w:rPr>
          <w:lang w:eastAsia="zh-CN"/>
        </w:rPr>
        <w:drawing>
          <wp:inline distT="0" distB="0" distL="0" distR="0" wp14:anchorId="70489BC7" wp14:editId="6331D600">
            <wp:extent cx="4323730" cy="1885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616" cy="18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9C0A" w14:textId="363D8330" w:rsidR="00A97BB9" w:rsidRDefault="00EB3133" w:rsidP="00EB313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我们将</w:t>
      </w:r>
      <w:r w:rsidRPr="00166815">
        <w:rPr>
          <w:rFonts w:hint="eastAsia"/>
          <w:b/>
          <w:lang w:eastAsia="zh-CN"/>
        </w:rPr>
        <w:t>邮箱当作了一个装锁的容器</w:t>
      </w:r>
      <w:r>
        <w:rPr>
          <w:rFonts w:hint="eastAsia"/>
          <w:lang w:eastAsia="zh-CN"/>
        </w:rPr>
        <w:t>。在初始化的时候我们中邮箱中存入一个消息，</w:t>
      </w:r>
      <w:r w:rsidRPr="00823E4F">
        <w:rPr>
          <w:rFonts w:hint="eastAsia"/>
          <w:b/>
          <w:lang w:eastAsia="zh-CN"/>
        </w:rPr>
        <w:t>这个消息的就相当于一把锁</w:t>
      </w:r>
      <w:r>
        <w:rPr>
          <w:rFonts w:hint="eastAsia"/>
          <w:lang w:eastAsia="zh-CN"/>
        </w:rPr>
        <w:t>。</w:t>
      </w:r>
    </w:p>
    <w:p w14:paraId="70DEA426" w14:textId="0AD10AA9" w:rsidR="00EB3133" w:rsidRDefault="001C3E37" w:rsidP="00EB313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当任务需要去访问资源的时候，首先从邮箱中获取这把锁，然后再去访问资源。</w:t>
      </w:r>
      <w:r>
        <w:rPr>
          <w:rFonts w:hint="eastAsia"/>
          <w:lang w:eastAsia="zh-CN"/>
        </w:rPr>
        <w:t xml:space="preserve">
</w:t>
      </w:r>
    </w:p>
    <w:p w14:paraId="10929BD6" w14:textId="79B811A5" w:rsidR="001C3E37" w:rsidRDefault="001C3E37" w:rsidP="00EB313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在这个过程中，如果有其他任务尝试去访问资源，由于邮箱中已经没有这把锁，那么这个任务就需要等待。</w:t>
      </w:r>
    </w:p>
    <w:p w14:paraId="2589D277" w14:textId="6AEDEA18" w:rsidR="001C3E37" w:rsidRDefault="00694F97" w:rsidP="004E3231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通过这种方式，就实现了资源之间共享的一个互斥。</w:t>
      </w:r>
      <w:r w:rsidR="003942EA">
        <w:rPr>
          <w:rFonts w:hint="eastAsia"/>
          <w:lang w:eastAsia="zh-CN"/>
        </w:rPr>
        <w:t>具体的代码演示如下：</w:t>
      </w:r>
    </w:p>
    <w:p w14:paraId="206C044E" w14:textId="29FB563A" w:rsidR="003942EA" w:rsidRDefault="00957672" w:rsidP="00957672">
      <w:pPr>
        <w:ind w:firstLine="420"/>
        <w:jc w:val="center"/>
        <w:rPr>
          <w:rFonts w:hint="eastAsia"/>
          <w:lang w:eastAsia="zh-CN"/>
        </w:rPr>
      </w:pPr>
      <w:r w:rsidRPr="00957672">
        <w:rPr>
          <w:lang w:eastAsia="zh-CN"/>
        </w:rPr>
        <w:drawing>
          <wp:inline distT="0" distB="0" distL="0" distR="0" wp14:anchorId="2A27ADC9" wp14:editId="550959D6">
            <wp:extent cx="3923680" cy="5647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219" cy="5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781A" w14:textId="4D6BBBBF" w:rsidR="00BA1ED2" w:rsidRDefault="003A4B93" w:rsidP="00DE723F">
      <w:pPr>
        <w:pStyle w:val="1"/>
        <w:rPr>
          <w:rFonts w:hint="eastAsia"/>
        </w:rPr>
      </w:pPr>
      <w:r>
        <w:rPr>
          <w:rFonts w:hint="eastAsia"/>
        </w:rPr>
        <w:t>其它</w:t>
      </w:r>
      <w:r>
        <w:rPr>
          <w:rFonts w:hint="eastAsia"/>
        </w:rPr>
        <w:t>OS</w:t>
      </w:r>
      <w:r>
        <w:rPr>
          <w:rFonts w:hint="eastAsia"/>
        </w:rPr>
        <w:t>示例</w:t>
      </w:r>
    </w:p>
    <w:p w14:paraId="18FBEFF0" w14:textId="19A8D65A" w:rsidR="003B1A46" w:rsidRPr="003B1A46" w:rsidRDefault="003B1A46" w:rsidP="003B1A46">
      <w:pPr>
        <w:ind w:firstLine="420"/>
        <w:rPr>
          <w:rFonts w:hint="eastAsia"/>
        </w:rPr>
      </w:pPr>
      <w:r>
        <w:rPr>
          <w:rFonts w:hint="eastAsia"/>
        </w:rPr>
        <w:t>待补充</w:t>
      </w:r>
    </w:p>
    <w:p w14:paraId="3B3EF842" w14:textId="0A081142" w:rsidR="00DE3969" w:rsidRDefault="00FA5446" w:rsidP="00DE3969">
      <w:pPr>
        <w:pStyle w:val="1"/>
        <w:rPr>
          <w:rFonts w:hint="eastAsia"/>
        </w:rPr>
      </w:pPr>
      <w:r>
        <w:rPr>
          <w:rFonts w:hint="eastAsia"/>
        </w:rPr>
        <w:t>思考练习</w:t>
      </w:r>
    </w:p>
    <w:p w14:paraId="0B481971" w14:textId="77777777" w:rsidR="00FB7C73" w:rsidRPr="00FB7C73" w:rsidRDefault="00FB7C73" w:rsidP="00641FEB">
      <w:pPr>
        <w:ind w:firstLineChars="0" w:firstLine="0"/>
        <w:rPr>
          <w:rFonts w:hint="eastAsia"/>
        </w:rPr>
      </w:pPr>
    </w:p>
    <w:p w14:paraId="41A83129" w14:textId="5F09A613" w:rsidR="008B7F8D" w:rsidRDefault="008B7F8D" w:rsidP="008B7F8D">
      <w:pPr>
        <w:pStyle w:val="1"/>
      </w:pPr>
      <w:r>
        <w:rPr>
          <w:rFonts w:hint="eastAsia"/>
        </w:rPr>
        <w:t>视频勘误</w:t>
      </w:r>
    </w:p>
    <w:p w14:paraId="10350624" w14:textId="78D52A9D" w:rsidR="008B7F8D" w:rsidRDefault="00F73180" w:rsidP="001A37F8">
      <w:pPr>
        <w:ind w:firstLineChars="0" w:firstLine="0"/>
      </w:pPr>
      <w:r>
        <w:rPr>
          <w:rFonts w:hint="eastAsia"/>
        </w:rPr>
        <w:lastRenderedPageBreak/>
        <w:t>暂无</w:t>
      </w:r>
    </w:p>
    <w:p w14:paraId="5D394162" w14:textId="0B98483C" w:rsidR="008B7F8D" w:rsidRPr="008B7F8D" w:rsidRDefault="00A60C1F" w:rsidP="008B7F8D">
      <w:pPr>
        <w:pStyle w:val="1"/>
      </w:pPr>
      <w:r>
        <w:rPr>
          <w:rFonts w:hint="eastAsia"/>
        </w:rPr>
        <w:t>重点</w:t>
      </w:r>
      <w:r w:rsidR="008B7F8D">
        <w:rPr>
          <w:rFonts w:hint="eastAsia"/>
        </w:rPr>
        <w:t>答疑</w:t>
      </w:r>
    </w:p>
    <w:p w14:paraId="7B72AB29" w14:textId="604AD79A" w:rsidR="009410C7" w:rsidRDefault="00965A06" w:rsidP="00965A06">
      <w:pPr>
        <w:pStyle w:val="afe"/>
        <w:numPr>
          <w:ilvl w:val="0"/>
          <w:numId w:val="1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请解释下视频的输出结果</w:t>
      </w:r>
    </w:p>
    <w:p w14:paraId="0AB49005" w14:textId="697BCE2A" w:rsidR="00965A06" w:rsidRDefault="00965A06" w:rsidP="00965A06">
      <w:pPr>
        <w:pStyle w:val="afe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视频中可以看到，程序的输出结果如下。</w:t>
      </w:r>
    </w:p>
    <w:p w14:paraId="3D4D79EA" w14:textId="4524C504" w:rsidR="00965A06" w:rsidRDefault="00965A06" w:rsidP="00965A06">
      <w:pPr>
        <w:ind w:firstLineChars="0" w:firstLine="0"/>
        <w:jc w:val="center"/>
        <w:rPr>
          <w:rFonts w:hint="eastAsia"/>
          <w:lang w:eastAsia="zh-CN"/>
        </w:rPr>
      </w:pPr>
      <w:r w:rsidRPr="00965A06">
        <w:rPr>
          <w:lang w:eastAsia="zh-CN"/>
        </w:rPr>
        <w:drawing>
          <wp:inline distT="0" distB="0" distL="0" distR="0" wp14:anchorId="2EA6F9BB" wp14:editId="7B7D22FF">
            <wp:extent cx="1722519" cy="61750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860" cy="6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71E5" w14:textId="043EB789" w:rsidR="0045618B" w:rsidRDefault="00F749B7" w:rsidP="001A37F8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首先是</w:t>
      </w:r>
      <w:r w:rsidR="00EF71C6">
        <w:rPr>
          <w:rFonts w:hint="eastAsia"/>
          <w:lang w:eastAsia="zh-CN"/>
        </w:rPr>
        <w:t>任务</w:t>
      </w:r>
      <w:r w:rsidR="00EF71C6">
        <w:rPr>
          <w:rFonts w:hint="eastAsia"/>
          <w:lang w:eastAsia="zh-CN"/>
        </w:rPr>
        <w:t>1</w:t>
      </w:r>
      <w:r w:rsidR="00EF71C6">
        <w:rPr>
          <w:rFonts w:hint="eastAsia"/>
          <w:lang w:eastAsia="zh-CN"/>
        </w:rPr>
        <w:t>开始运行，首先从邮箱中获取锁，访问资源，最后再释放。</w:t>
      </w:r>
    </w:p>
    <w:p w14:paraId="63F972F7" w14:textId="57F2850D" w:rsidR="00EF71C6" w:rsidRDefault="00EF71C6" w:rsidP="00EF71C6">
      <w:pPr>
        <w:ind w:firstLineChars="0" w:firstLine="0"/>
        <w:jc w:val="center"/>
        <w:rPr>
          <w:rFonts w:hint="eastAsia"/>
          <w:lang w:eastAsia="zh-CN"/>
        </w:rPr>
      </w:pPr>
      <w:r w:rsidRPr="00EF71C6">
        <w:rPr>
          <w:lang w:eastAsia="zh-CN"/>
        </w:rPr>
        <w:drawing>
          <wp:inline distT="0" distB="0" distL="0" distR="0" wp14:anchorId="0DE7291B" wp14:editId="05986261">
            <wp:extent cx="3056019" cy="111618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04" cy="11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C454" w14:textId="3B12F0B1" w:rsidR="00EF71C6" w:rsidRDefault="00FA2D16" w:rsidP="00FA2D16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在释放的时候，</w:t>
      </w:r>
      <w:r w:rsidR="001D6EAB">
        <w:rPr>
          <w:rFonts w:hint="eastAsia"/>
          <w:lang w:eastAsia="zh-CN"/>
        </w:rPr>
        <w:t>虽然</w:t>
      </w:r>
      <w:r>
        <w:rPr>
          <w:rFonts w:hint="eastAsia"/>
          <w:lang w:eastAsia="zh-CN"/>
        </w:rPr>
        <w:t>这个时候任务</w:t>
      </w:r>
      <w:r>
        <w:rPr>
          <w:rFonts w:hint="eastAsia"/>
          <w:lang w:eastAsia="zh-CN"/>
        </w:rPr>
        <w:t>2</w:t>
      </w:r>
      <w:r w:rsidR="001D6EAB">
        <w:rPr>
          <w:rFonts w:hint="eastAsia"/>
          <w:lang w:eastAsia="zh-CN"/>
        </w:rPr>
        <w:t>已经在邮箱中等待消息，但是由于任务</w:t>
      </w:r>
      <w:r w:rsidR="001D6EAB">
        <w:rPr>
          <w:rFonts w:hint="eastAsia"/>
          <w:lang w:eastAsia="zh-CN"/>
        </w:rPr>
        <w:t>2</w:t>
      </w:r>
      <w:r w:rsidR="001D6EAB">
        <w:rPr>
          <w:rFonts w:hint="eastAsia"/>
          <w:lang w:eastAsia="zh-CN"/>
        </w:rPr>
        <w:t>的优先级比较低所以他没有办法立即运行。任务</w:t>
      </w:r>
      <w:r w:rsidR="001D6EAB">
        <w:rPr>
          <w:rFonts w:hint="eastAsia"/>
          <w:lang w:eastAsia="zh-CN"/>
        </w:rPr>
        <w:t>1</w:t>
      </w:r>
      <w:r w:rsidR="001D6EAB">
        <w:rPr>
          <w:rFonts w:hint="eastAsia"/>
          <w:lang w:eastAsia="zh-CN"/>
        </w:rPr>
        <w:t>继续执行，输出结果：</w:t>
      </w:r>
      <w:r w:rsidR="001D6EAB">
        <w:rPr>
          <w:rFonts w:hint="eastAsia"/>
          <w:lang w:eastAsia="zh-CN"/>
        </w:rPr>
        <w:t>1/1</w:t>
      </w:r>
      <w:r w:rsidR="001D6EAB">
        <w:rPr>
          <w:rFonts w:hint="eastAsia"/>
          <w:lang w:eastAsia="zh-CN"/>
        </w:rPr>
        <w:t>。</w:t>
      </w:r>
    </w:p>
    <w:p w14:paraId="74DB4094" w14:textId="143AAA41" w:rsidR="001D2B06" w:rsidRPr="0045618B" w:rsidRDefault="00FB044E" w:rsidP="0045618B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之后任务</w:t>
      </w:r>
      <w:r>
        <w:rPr>
          <w:rFonts w:hint="eastAsia"/>
          <w:lang w:eastAsia="zh-CN"/>
        </w:rPr>
        <w:t>2</w:t>
      </w:r>
      <w:r w:rsidR="00DD699D">
        <w:rPr>
          <w:rFonts w:hint="eastAsia"/>
          <w:lang w:eastAsia="zh-CN"/>
        </w:rPr>
        <w:t>可以运行时候，它再</w:t>
      </w:r>
      <w:r w:rsidR="00BF00BC">
        <w:rPr>
          <w:rFonts w:hint="eastAsia"/>
          <w:lang w:eastAsia="zh-CN"/>
        </w:rPr>
        <w:t>对</w:t>
      </w:r>
      <w:r w:rsidR="00336437">
        <w:rPr>
          <w:rFonts w:hint="eastAsia"/>
          <w:lang w:eastAsia="zh-CN"/>
        </w:rPr>
        <w:t>计数器进行自增。将计数器的值</w:t>
      </w:r>
      <w:bookmarkStart w:id="0" w:name="_GoBack"/>
      <w:bookmarkEnd w:id="0"/>
      <w:r w:rsidR="00BF00BC">
        <w:rPr>
          <w:rFonts w:hint="eastAsia"/>
          <w:lang w:eastAsia="zh-CN"/>
        </w:rPr>
        <w:t>增加到</w:t>
      </w:r>
      <w:r w:rsidR="00BF00BC">
        <w:rPr>
          <w:rFonts w:hint="eastAsia"/>
          <w:lang w:eastAsia="zh-CN"/>
        </w:rPr>
        <w:t>2</w:t>
      </w:r>
      <w:r w:rsidR="00BF00BC">
        <w:rPr>
          <w:rFonts w:hint="eastAsia"/>
          <w:lang w:eastAsia="zh-CN"/>
        </w:rPr>
        <w:t>，然后打印结果：</w:t>
      </w:r>
      <w:r w:rsidR="00BF00BC">
        <w:rPr>
          <w:rFonts w:hint="eastAsia"/>
          <w:lang w:eastAsia="zh-CN"/>
        </w:rPr>
        <w:t>2/2</w:t>
      </w:r>
    </w:p>
    <w:p w14:paraId="729068B8" w14:textId="12354551" w:rsidR="006D55B3" w:rsidRDefault="00657CEE" w:rsidP="00657CEE">
      <w:pPr>
        <w:pStyle w:val="afe"/>
        <w:numPr>
          <w:ilvl w:val="0"/>
          <w:numId w:val="14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在对邮箱进行初始化的时候，为什么要对邮箱传入一个初始化的数组？</w:t>
      </w:r>
    </w:p>
    <w:p w14:paraId="5C730BC8" w14:textId="6A56C7B5" w:rsidR="00657CEE" w:rsidRPr="000E5BF9" w:rsidRDefault="00657CEE" w:rsidP="00657CEE">
      <w:pPr>
        <w:pStyle w:val="afe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因为我们的邮箱中只包含了对消息队列进行控制的相关操作变量，但是没有包含这个消息队列的具体定义。因为这个消息队列具体有多长是不确定的，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所以我们需要外部传入，方便我们进行自定义。</w:t>
      </w:r>
    </w:p>
    <w:sectPr w:rsidR="00657CEE" w:rsidRPr="000E5BF9" w:rsidSect="005530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080" w:bottom="1440" w:left="108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40F46" w14:textId="77777777" w:rsidR="004501DB" w:rsidRDefault="004501DB">
      <w:pPr>
        <w:spacing w:before="0" w:after="0" w:line="240" w:lineRule="auto"/>
        <w:ind w:left="420" w:firstLine="420"/>
      </w:pPr>
      <w:r>
        <w:separator/>
      </w:r>
    </w:p>
    <w:p w14:paraId="71EAB86F" w14:textId="77777777" w:rsidR="004501DB" w:rsidRDefault="004501DB">
      <w:pPr>
        <w:ind w:left="420" w:firstLine="420"/>
      </w:pPr>
    </w:p>
  </w:endnote>
  <w:endnote w:type="continuationSeparator" w:id="0">
    <w:p w14:paraId="5B86DC12" w14:textId="77777777" w:rsidR="004501DB" w:rsidRDefault="004501DB">
      <w:pPr>
        <w:spacing w:before="0" w:after="0" w:line="240" w:lineRule="auto"/>
        <w:ind w:left="420" w:firstLine="420"/>
      </w:pPr>
      <w:r>
        <w:continuationSeparator/>
      </w:r>
    </w:p>
    <w:p w14:paraId="5FB586B0" w14:textId="77777777" w:rsidR="004501DB" w:rsidRDefault="004501DB">
      <w:pPr>
        <w:ind w:left="420"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F9A79" w14:textId="77777777" w:rsidR="00D070B5" w:rsidRDefault="00D070B5">
    <w:pPr>
      <w:pStyle w:val="af8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1BD35" w14:textId="4DC13012" w:rsidR="00585F63" w:rsidRPr="009560D8" w:rsidRDefault="005706E8" w:rsidP="00585F63">
    <w:pPr>
      <w:pBdr>
        <w:bottom w:val="single" w:sz="6" w:space="1" w:color="auto"/>
      </w:pBdr>
      <w:ind w:firstLineChars="0" w:firstLine="0"/>
      <w:rPr>
        <w:lang w:eastAsia="zh-CN"/>
      </w:rPr>
    </w:pPr>
    <w:r>
      <w:rPr>
        <w:rFonts w:hint="eastAsia"/>
        <w:lang w:eastAsia="zh-CN"/>
      </w:rPr>
      <w:t>从</w:t>
    </w:r>
    <w:r>
      <w:rPr>
        <w:rFonts w:hint="eastAsia"/>
        <w:lang w:eastAsia="zh-CN"/>
      </w:rPr>
      <w:t>0</w:t>
    </w:r>
    <w:r>
      <w:rPr>
        <w:rFonts w:hint="eastAsia"/>
        <w:lang w:eastAsia="zh-CN"/>
      </w:rPr>
      <w:t>到</w:t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t>手把手教你学用嵌入式操作系统</w:t>
    </w:r>
    <w:r w:rsidR="004D0391">
      <w:rPr>
        <w:rFonts w:hint="eastAsia"/>
        <w:lang w:eastAsia="zh-CN"/>
      </w:rPr>
      <w:t>！</w:t>
    </w:r>
    <w:r w:rsidR="00585F63" w:rsidRPr="009560D8">
      <w:rPr>
        <w:rFonts w:hint="eastAsia"/>
        <w:lang w:eastAsia="zh-CN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B5DB1" w14:textId="1A857706" w:rsidR="00585F63" w:rsidRPr="009560D8" w:rsidRDefault="00C45153" w:rsidP="00585F63">
    <w:pPr>
      <w:pBdr>
        <w:bottom w:val="single" w:sz="6" w:space="1" w:color="auto"/>
      </w:pBdr>
      <w:ind w:firstLineChars="0" w:firstLine="0"/>
      <w:rPr>
        <w:lang w:eastAsia="zh-CN"/>
      </w:rPr>
    </w:pPr>
    <w:r>
      <w:rPr>
        <w:rFonts w:hint="eastAsia"/>
        <w:lang w:eastAsia="zh-CN"/>
      </w:rPr>
      <w:t>从</w:t>
    </w:r>
    <w:r>
      <w:rPr>
        <w:rFonts w:hint="eastAsia"/>
        <w:lang w:eastAsia="zh-CN"/>
      </w:rPr>
      <w:t>0</w:t>
    </w:r>
    <w:r>
      <w:rPr>
        <w:rFonts w:hint="eastAsia"/>
        <w:lang w:eastAsia="zh-CN"/>
      </w:rPr>
      <w:t>到</w:t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t>手把手教你学用嵌入式操作系统</w:t>
    </w:r>
  </w:p>
  <w:p w14:paraId="21F47CAC" w14:textId="77777777" w:rsidR="00D070B5" w:rsidRPr="008F71CB" w:rsidRDefault="00D070B5" w:rsidP="008F71CB">
    <w:pPr>
      <w:ind w:firstLine="4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4B9D1" w14:textId="77777777" w:rsidR="004501DB" w:rsidRDefault="004501DB">
      <w:pPr>
        <w:spacing w:before="0" w:after="0" w:line="240" w:lineRule="auto"/>
        <w:ind w:left="420" w:firstLine="420"/>
      </w:pPr>
      <w:r>
        <w:separator/>
      </w:r>
    </w:p>
    <w:p w14:paraId="42396124" w14:textId="77777777" w:rsidR="004501DB" w:rsidRDefault="004501DB">
      <w:pPr>
        <w:ind w:left="420" w:firstLine="420"/>
      </w:pPr>
    </w:p>
  </w:footnote>
  <w:footnote w:type="continuationSeparator" w:id="0">
    <w:p w14:paraId="6260C483" w14:textId="77777777" w:rsidR="004501DB" w:rsidRDefault="004501DB">
      <w:pPr>
        <w:spacing w:before="0" w:after="0" w:line="240" w:lineRule="auto"/>
        <w:ind w:left="420" w:firstLine="420"/>
      </w:pPr>
      <w:r>
        <w:continuationSeparator/>
      </w:r>
    </w:p>
    <w:p w14:paraId="355FCCE0" w14:textId="77777777" w:rsidR="004501DB" w:rsidRDefault="004501DB">
      <w:pPr>
        <w:ind w:left="420" w:firstLine="42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8A666" w14:textId="77777777" w:rsidR="00D070B5" w:rsidRDefault="00D070B5">
    <w:pPr>
      <w:pStyle w:val="a9"/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825BF" w14:textId="032DF543" w:rsidR="00D070B5" w:rsidRPr="004F2BA5" w:rsidRDefault="004501DB" w:rsidP="00553041">
    <w:pPr>
      <w:pBdr>
        <w:bottom w:val="single" w:sz="6" w:space="1" w:color="auto"/>
      </w:pBdr>
      <w:ind w:firstLine="420"/>
      <w:rPr>
        <w:color w:val="808080" w:themeColor="background1" w:themeShade="80"/>
        <w:lang w:eastAsia="zh-CN"/>
      </w:rPr>
    </w:pPr>
    <w:sdt>
      <w:sdtPr>
        <w:rPr>
          <w:color w:val="808080" w:themeColor="background1" w:themeShade="80"/>
        </w:rPr>
        <w:alias w:val="标题"/>
        <w:tag w:val=""/>
        <w:id w:val="176247318"/>
        <w:placeholder>
          <w:docPart w:val="FC721504BF0CFF4FBD167EB35A812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2EBD">
          <w:rPr>
            <w:rFonts w:hint="eastAsia"/>
            <w:color w:val="808080" w:themeColor="background1" w:themeShade="80"/>
            <w:lang w:eastAsia="zh-CN"/>
          </w:rPr>
          <w:t>做精品课程，做高效的知识传播者！</w:t>
        </w:r>
        <w:r w:rsidR="00932EBD">
          <w:rPr>
            <w:rFonts w:hint="eastAsia"/>
            <w:color w:val="808080" w:themeColor="background1" w:themeShade="80"/>
            <w:lang w:eastAsia="zh-CN"/>
          </w:rPr>
          <w:t xml:space="preserve">            @01</w:t>
        </w:r>
        <w:r w:rsidR="00932EBD">
          <w:rPr>
            <w:rFonts w:hint="eastAsia"/>
            <w:color w:val="808080" w:themeColor="background1" w:themeShade="80"/>
            <w:lang w:eastAsia="zh-CN"/>
          </w:rPr>
          <w:t>课堂</w:t>
        </w:r>
        <w:r w:rsidR="00932EBD">
          <w:rPr>
            <w:rFonts w:hint="eastAsia"/>
            <w:color w:val="808080" w:themeColor="background1" w:themeShade="80"/>
            <w:lang w:eastAsia="zh-CN"/>
          </w:rPr>
          <w:t xml:space="preserve"> </w:t>
        </w:r>
        <w:r w:rsidR="00932EBD">
          <w:rPr>
            <w:rFonts w:hint="eastAsia"/>
            <w:color w:val="808080" w:themeColor="background1" w:themeShade="80"/>
            <w:lang w:eastAsia="zh-CN"/>
          </w:rPr>
          <w:t>李述铜</w:t>
        </w:r>
        <w:r w:rsidR="00932EBD">
          <w:rPr>
            <w:rFonts w:hint="eastAsia"/>
            <w:color w:val="808080" w:themeColor="background1" w:themeShade="80"/>
            <w:lang w:eastAsia="zh-CN"/>
          </w:rPr>
          <w:t xml:space="preserve"> http://ilishutong.com http://01ketang.cc</w:t>
        </w:r>
      </w:sdtContent>
    </w:sdt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CBED4" w14:textId="313732B1" w:rsidR="00D070B5" w:rsidRPr="004F2BA5" w:rsidRDefault="004501DB" w:rsidP="00D070B5">
    <w:pPr>
      <w:pBdr>
        <w:bottom w:val="single" w:sz="6" w:space="1" w:color="auto"/>
      </w:pBdr>
      <w:ind w:firstLine="420"/>
      <w:rPr>
        <w:color w:val="808080" w:themeColor="background1" w:themeShade="80"/>
        <w:lang w:eastAsia="zh-CN"/>
      </w:rPr>
    </w:pPr>
    <w:sdt>
      <w:sdtPr>
        <w:rPr>
          <w:color w:val="808080" w:themeColor="background1" w:themeShade="80"/>
        </w:rPr>
        <w:alias w:val="标题"/>
        <w:tag w:val=""/>
        <w:id w:val="-932208079"/>
        <w:placeholder>
          <w:docPart w:val="CC9FD874AB8E0B47869C1522E4EA9D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C42F3" w:rsidRPr="004F2BA5">
          <w:rPr>
            <w:rFonts w:hint="eastAsia"/>
            <w:color w:val="808080" w:themeColor="background1" w:themeShade="80"/>
            <w:lang w:eastAsia="zh-CN"/>
          </w:rPr>
          <w:t>做精品课程，</w:t>
        </w:r>
        <w:r w:rsidR="00A84050" w:rsidRPr="004F2BA5">
          <w:rPr>
            <w:rFonts w:hint="eastAsia"/>
            <w:color w:val="808080" w:themeColor="background1" w:themeShade="80"/>
            <w:lang w:eastAsia="zh-CN"/>
          </w:rPr>
          <w:t>做高效的</w:t>
        </w:r>
        <w:r w:rsidR="006C42F3" w:rsidRPr="004F2BA5">
          <w:rPr>
            <w:rFonts w:hint="eastAsia"/>
            <w:color w:val="808080" w:themeColor="background1" w:themeShade="80"/>
            <w:lang w:eastAsia="zh-CN"/>
          </w:rPr>
          <w:t>知识传播者！</w:t>
        </w:r>
        <w:r w:rsidR="006C42F3" w:rsidRPr="004F2BA5">
          <w:rPr>
            <w:rFonts w:hint="eastAsia"/>
            <w:color w:val="808080" w:themeColor="background1" w:themeShade="80"/>
            <w:lang w:eastAsia="zh-CN"/>
          </w:rPr>
          <w:t xml:space="preserve"> </w:t>
        </w:r>
        <w:r w:rsidR="00932EBD">
          <w:rPr>
            <w:rFonts w:hint="eastAsia"/>
            <w:color w:val="808080" w:themeColor="background1" w:themeShade="80"/>
            <w:lang w:eastAsia="zh-CN"/>
          </w:rPr>
          <w:t xml:space="preserve">          </w:t>
        </w:r>
        <w:r w:rsidR="005706E8" w:rsidRPr="004F2BA5">
          <w:rPr>
            <w:rFonts w:hint="eastAsia"/>
            <w:color w:val="808080" w:themeColor="background1" w:themeShade="80"/>
            <w:lang w:eastAsia="zh-CN"/>
          </w:rPr>
          <w:t xml:space="preserve"> </w:t>
        </w:r>
        <w:r w:rsidR="006C42F3" w:rsidRPr="004F2BA5">
          <w:rPr>
            <w:rFonts w:hint="eastAsia"/>
            <w:color w:val="808080" w:themeColor="background1" w:themeShade="80"/>
            <w:lang w:eastAsia="zh-CN"/>
          </w:rPr>
          <w:t>@01</w:t>
        </w:r>
        <w:r w:rsidR="006C42F3" w:rsidRPr="004F2BA5">
          <w:rPr>
            <w:rFonts w:hint="eastAsia"/>
            <w:color w:val="808080" w:themeColor="background1" w:themeShade="80"/>
            <w:lang w:eastAsia="zh-CN"/>
          </w:rPr>
          <w:t>课堂</w:t>
        </w:r>
        <w:r w:rsidR="006C42F3" w:rsidRPr="004F2BA5">
          <w:rPr>
            <w:rFonts w:hint="eastAsia"/>
            <w:color w:val="808080" w:themeColor="background1" w:themeShade="80"/>
            <w:lang w:eastAsia="zh-CN"/>
          </w:rPr>
          <w:t xml:space="preserve"> </w:t>
        </w:r>
        <w:r w:rsidR="006C42F3" w:rsidRPr="004F2BA5">
          <w:rPr>
            <w:rFonts w:hint="eastAsia"/>
            <w:color w:val="808080" w:themeColor="background1" w:themeShade="80"/>
            <w:lang w:eastAsia="zh-CN"/>
          </w:rPr>
          <w:t>李述铜</w:t>
        </w:r>
        <w:r w:rsidR="006C42F3" w:rsidRPr="004F2BA5">
          <w:rPr>
            <w:rFonts w:hint="eastAsia"/>
            <w:color w:val="808080" w:themeColor="background1" w:themeShade="80"/>
            <w:lang w:eastAsia="zh-CN"/>
          </w:rPr>
          <w:t xml:space="preserve"> http://ilishutong.com</w:t>
        </w:r>
        <w:r w:rsidR="00932EBD">
          <w:rPr>
            <w:rFonts w:hint="eastAsia"/>
            <w:color w:val="808080" w:themeColor="background1" w:themeShade="80"/>
            <w:lang w:eastAsia="zh-CN"/>
          </w:rPr>
          <w:t xml:space="preserve"> http://01ketang.cc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A835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2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D1586"/>
    <w:multiLevelType w:val="hybridMultilevel"/>
    <w:tmpl w:val="6C649DA4"/>
    <w:lvl w:ilvl="0" w:tplc="433A7BB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4D5DFF"/>
    <w:multiLevelType w:val="hybridMultilevel"/>
    <w:tmpl w:val="AE7668E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38BB0B7C"/>
    <w:multiLevelType w:val="multilevel"/>
    <w:tmpl w:val="6BB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4E4C"/>
    <w:multiLevelType w:val="hybridMultilevel"/>
    <w:tmpl w:val="F6804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D315BDA"/>
    <w:multiLevelType w:val="hybridMultilevel"/>
    <w:tmpl w:val="5270F190"/>
    <w:lvl w:ilvl="0" w:tplc="2F6EFBA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11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9"/>
    <w:rsid w:val="00011C00"/>
    <w:rsid w:val="00087551"/>
    <w:rsid w:val="00092D78"/>
    <w:rsid w:val="000E5BF9"/>
    <w:rsid w:val="000F4D06"/>
    <w:rsid w:val="00102300"/>
    <w:rsid w:val="001123D7"/>
    <w:rsid w:val="001257E7"/>
    <w:rsid w:val="00154CB4"/>
    <w:rsid w:val="00166815"/>
    <w:rsid w:val="001A37F8"/>
    <w:rsid w:val="001B5907"/>
    <w:rsid w:val="001C3E37"/>
    <w:rsid w:val="001D03CA"/>
    <w:rsid w:val="001D2B06"/>
    <w:rsid w:val="001D6EAB"/>
    <w:rsid w:val="002157A9"/>
    <w:rsid w:val="00217317"/>
    <w:rsid w:val="00267943"/>
    <w:rsid w:val="0029445C"/>
    <w:rsid w:val="002A3010"/>
    <w:rsid w:val="002C15B9"/>
    <w:rsid w:val="002D2BF2"/>
    <w:rsid w:val="002D665E"/>
    <w:rsid w:val="002F4362"/>
    <w:rsid w:val="0030118E"/>
    <w:rsid w:val="00336437"/>
    <w:rsid w:val="00357AA6"/>
    <w:rsid w:val="00385353"/>
    <w:rsid w:val="003942EA"/>
    <w:rsid w:val="003A4B93"/>
    <w:rsid w:val="003B1A46"/>
    <w:rsid w:val="003B4D00"/>
    <w:rsid w:val="003E30C7"/>
    <w:rsid w:val="00424935"/>
    <w:rsid w:val="004501DB"/>
    <w:rsid w:val="00455C08"/>
    <w:rsid w:val="0045618B"/>
    <w:rsid w:val="00463D18"/>
    <w:rsid w:val="004D0391"/>
    <w:rsid w:val="004E3231"/>
    <w:rsid w:val="004F2BA5"/>
    <w:rsid w:val="0051613B"/>
    <w:rsid w:val="0054689E"/>
    <w:rsid w:val="00553041"/>
    <w:rsid w:val="00553379"/>
    <w:rsid w:val="00566D72"/>
    <w:rsid w:val="005706E8"/>
    <w:rsid w:val="00580BE7"/>
    <w:rsid w:val="00585918"/>
    <w:rsid w:val="00585F63"/>
    <w:rsid w:val="005C148A"/>
    <w:rsid w:val="005D68DD"/>
    <w:rsid w:val="005D6D27"/>
    <w:rsid w:val="006011E9"/>
    <w:rsid w:val="00631A80"/>
    <w:rsid w:val="00641FEB"/>
    <w:rsid w:val="00657CEE"/>
    <w:rsid w:val="00684E53"/>
    <w:rsid w:val="00694F97"/>
    <w:rsid w:val="006C42F3"/>
    <w:rsid w:val="006D330C"/>
    <w:rsid w:val="006D55B3"/>
    <w:rsid w:val="007026F8"/>
    <w:rsid w:val="00732838"/>
    <w:rsid w:val="00784A3B"/>
    <w:rsid w:val="007947EC"/>
    <w:rsid w:val="007D78E4"/>
    <w:rsid w:val="007F383C"/>
    <w:rsid w:val="0081260E"/>
    <w:rsid w:val="00823E4F"/>
    <w:rsid w:val="008379B6"/>
    <w:rsid w:val="00841220"/>
    <w:rsid w:val="00853EC5"/>
    <w:rsid w:val="00881F66"/>
    <w:rsid w:val="00882005"/>
    <w:rsid w:val="00887AB3"/>
    <w:rsid w:val="008B7F8D"/>
    <w:rsid w:val="008F71CB"/>
    <w:rsid w:val="009260C5"/>
    <w:rsid w:val="00932EBD"/>
    <w:rsid w:val="00933A4A"/>
    <w:rsid w:val="009374DB"/>
    <w:rsid w:val="009410C7"/>
    <w:rsid w:val="009560D8"/>
    <w:rsid w:val="00957672"/>
    <w:rsid w:val="00965A06"/>
    <w:rsid w:val="00992569"/>
    <w:rsid w:val="009A7E91"/>
    <w:rsid w:val="009C2E7B"/>
    <w:rsid w:val="009D41B0"/>
    <w:rsid w:val="009D7D5F"/>
    <w:rsid w:val="00A0464B"/>
    <w:rsid w:val="00A5750F"/>
    <w:rsid w:val="00A60C1F"/>
    <w:rsid w:val="00A712C1"/>
    <w:rsid w:val="00A72080"/>
    <w:rsid w:val="00A84050"/>
    <w:rsid w:val="00A97BB9"/>
    <w:rsid w:val="00AB34ED"/>
    <w:rsid w:val="00AE5FDA"/>
    <w:rsid w:val="00B42479"/>
    <w:rsid w:val="00B6417A"/>
    <w:rsid w:val="00B84C48"/>
    <w:rsid w:val="00BA1ED2"/>
    <w:rsid w:val="00BD328E"/>
    <w:rsid w:val="00BF00BC"/>
    <w:rsid w:val="00C11FF6"/>
    <w:rsid w:val="00C1337F"/>
    <w:rsid w:val="00C27659"/>
    <w:rsid w:val="00C45153"/>
    <w:rsid w:val="00C610F2"/>
    <w:rsid w:val="00C97283"/>
    <w:rsid w:val="00CB1D86"/>
    <w:rsid w:val="00CC5678"/>
    <w:rsid w:val="00D070B5"/>
    <w:rsid w:val="00D45870"/>
    <w:rsid w:val="00D67EEF"/>
    <w:rsid w:val="00D71943"/>
    <w:rsid w:val="00D87036"/>
    <w:rsid w:val="00DD699D"/>
    <w:rsid w:val="00DE0B30"/>
    <w:rsid w:val="00DE3969"/>
    <w:rsid w:val="00DE723F"/>
    <w:rsid w:val="00E55389"/>
    <w:rsid w:val="00E7223E"/>
    <w:rsid w:val="00E84209"/>
    <w:rsid w:val="00E974D6"/>
    <w:rsid w:val="00EB3133"/>
    <w:rsid w:val="00EC5E6D"/>
    <w:rsid w:val="00EF71C6"/>
    <w:rsid w:val="00F10D44"/>
    <w:rsid w:val="00F3065A"/>
    <w:rsid w:val="00F73180"/>
    <w:rsid w:val="00F749B7"/>
    <w:rsid w:val="00F8112F"/>
    <w:rsid w:val="00F91890"/>
    <w:rsid w:val="00F9270E"/>
    <w:rsid w:val="00FA2D16"/>
    <w:rsid w:val="00FA5446"/>
    <w:rsid w:val="00FB044E"/>
    <w:rsid w:val="00FB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14F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31A80"/>
    <w:pPr>
      <w:ind w:firstLineChars="200" w:firstLine="200"/>
    </w:pPr>
    <w:rPr>
      <w:rFonts w:eastAsia="Microsoft YaHei"/>
      <w:sz w:val="21"/>
      <w:szCs w:val="20"/>
    </w:rPr>
  </w:style>
  <w:style w:type="paragraph" w:styleId="1">
    <w:name w:val="heading 1"/>
    <w:basedOn w:val="a1"/>
    <w:next w:val="a1"/>
    <w:link w:val="10"/>
    <w:autoRedefine/>
    <w:uiPriority w:val="9"/>
    <w:qFormat/>
    <w:rsid w:val="00684E53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ind w:firstLineChars="0" w:firstLine="0"/>
      <w:jc w:val="center"/>
      <w:outlineLvl w:val="0"/>
    </w:pPr>
    <w:rPr>
      <w:b/>
      <w:bCs/>
      <w:caps/>
      <w:color w:val="000000" w:themeColor="text1"/>
      <w:spacing w:val="15"/>
      <w:sz w:val="28"/>
      <w:szCs w:val="22"/>
      <w:lang w:eastAsia="zh-CN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1D03CA"/>
    <w:pPr>
      <w:spacing w:after="0"/>
      <w:outlineLvl w:val="1"/>
    </w:pPr>
    <w:rPr>
      <w:b/>
      <w:caps/>
      <w:spacing w:val="15"/>
      <w:szCs w:val="2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B34E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B34E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B34E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B34E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B34E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B34E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B34E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qFormat/>
    <w:rsid w:val="00AB34E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a6">
    <w:name w:val="标题字符"/>
    <w:basedOn w:val="a2"/>
    <w:link w:val="a5"/>
    <w:uiPriority w:val="10"/>
    <w:rsid w:val="00AB34ED"/>
    <w:rPr>
      <w:caps/>
      <w:color w:val="F0A22E" w:themeColor="accent1"/>
      <w:spacing w:val="10"/>
      <w:kern w:val="28"/>
      <w:sz w:val="52"/>
      <w:szCs w:val="52"/>
    </w:rPr>
  </w:style>
  <w:style w:type="paragraph" w:styleId="a7">
    <w:name w:val="Subtitle"/>
    <w:basedOn w:val="a1"/>
    <w:next w:val="a1"/>
    <w:link w:val="a8"/>
    <w:uiPriority w:val="11"/>
    <w:qFormat/>
    <w:rsid w:val="00AB34E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10">
    <w:name w:val="标题 1字符"/>
    <w:basedOn w:val="a2"/>
    <w:link w:val="1"/>
    <w:uiPriority w:val="9"/>
    <w:rsid w:val="00684E53"/>
    <w:rPr>
      <w:rFonts w:eastAsia="Microsoft YaHei"/>
      <w:b/>
      <w:bCs/>
      <w:caps/>
      <w:color w:val="000000" w:themeColor="text1"/>
      <w:spacing w:val="15"/>
      <w:sz w:val="28"/>
      <w:lang w:eastAsia="zh-CN"/>
    </w:rPr>
  </w:style>
  <w:style w:type="character" w:customStyle="1" w:styleId="20">
    <w:name w:val="标题 2字符"/>
    <w:basedOn w:val="a2"/>
    <w:link w:val="2"/>
    <w:uiPriority w:val="9"/>
    <w:rsid w:val="001D03CA"/>
    <w:rPr>
      <w:rFonts w:eastAsia="Microsoft YaHei"/>
      <w:b/>
      <w:caps/>
      <w:spacing w:val="15"/>
      <w:sz w:val="21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qFormat/>
    <w:rsid w:val="00AB34E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F0A22E" w:themeColor="accent1"/>
        <w:insideH w:val="single" w:sz="6" w:space="0" w:color="F0A22E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BEEC9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A22E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0A22E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字符"/>
    <w:basedOn w:val="a2"/>
    <w:link w:val="a7"/>
    <w:uiPriority w:val="11"/>
    <w:rsid w:val="00AB34ED"/>
    <w:rPr>
      <w:caps/>
      <w:color w:val="595959" w:themeColor="text1" w:themeTint="A6"/>
      <w:spacing w:val="10"/>
      <w:sz w:val="24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AB34ED"/>
    <w:rPr>
      <w:caps/>
      <w:color w:val="C77C0E" w:themeColor="accent1" w:themeShade="BF"/>
      <w:spacing w:val="10"/>
    </w:rPr>
  </w:style>
  <w:style w:type="character" w:customStyle="1" w:styleId="80">
    <w:name w:val="标题 8字符"/>
    <w:basedOn w:val="a2"/>
    <w:link w:val="8"/>
    <w:uiPriority w:val="9"/>
    <w:semiHidden/>
    <w:rsid w:val="00AB34ED"/>
    <w:rPr>
      <w:caps/>
      <w:spacing w:val="10"/>
      <w:sz w:val="18"/>
      <w:szCs w:val="18"/>
    </w:rPr>
  </w:style>
  <w:style w:type="character" w:customStyle="1" w:styleId="90">
    <w:name w:val="标题 9字符"/>
    <w:basedOn w:val="a2"/>
    <w:link w:val="9"/>
    <w:uiPriority w:val="9"/>
    <w:semiHidden/>
    <w:rsid w:val="00AB34ED"/>
    <w:rPr>
      <w:i/>
      <w:caps/>
      <w:spacing w:val="10"/>
      <w:sz w:val="18"/>
      <w:szCs w:val="18"/>
    </w:rPr>
  </w:style>
  <w:style w:type="character" w:styleId="ae">
    <w:name w:val="Subtle Emphasis"/>
    <w:uiPriority w:val="19"/>
    <w:qFormat/>
    <w:rsid w:val="00AB34ED"/>
    <w:rPr>
      <w:i/>
      <w:iCs/>
      <w:color w:val="845209" w:themeColor="accent1" w:themeShade="7F"/>
    </w:rPr>
  </w:style>
  <w:style w:type="character" w:styleId="af">
    <w:name w:val="Emphasis"/>
    <w:uiPriority w:val="20"/>
    <w:qFormat/>
    <w:rsid w:val="00AB34ED"/>
    <w:rPr>
      <w:caps/>
      <w:color w:val="845209" w:themeColor="accent1" w:themeShade="7F"/>
      <w:spacing w:val="5"/>
    </w:rPr>
  </w:style>
  <w:style w:type="character" w:styleId="af0">
    <w:name w:val="Intense Emphasis"/>
    <w:uiPriority w:val="21"/>
    <w:qFormat/>
    <w:rsid w:val="00AB34ED"/>
    <w:rPr>
      <w:b/>
      <w:bCs/>
      <w:caps/>
      <w:color w:val="845209" w:themeColor="accent1" w:themeShade="7F"/>
      <w:spacing w:val="10"/>
    </w:rPr>
  </w:style>
  <w:style w:type="character" w:styleId="af1">
    <w:name w:val="Strong"/>
    <w:uiPriority w:val="22"/>
    <w:qFormat/>
    <w:rsid w:val="00AB34ED"/>
    <w:rPr>
      <w:b/>
      <w:bCs/>
    </w:rPr>
  </w:style>
  <w:style w:type="character" w:styleId="af2">
    <w:name w:val="Subtle Reference"/>
    <w:uiPriority w:val="31"/>
    <w:qFormat/>
    <w:rsid w:val="00AB34ED"/>
    <w:rPr>
      <w:b/>
      <w:bCs/>
      <w:color w:val="F0A22E" w:themeColor="accent1"/>
    </w:rPr>
  </w:style>
  <w:style w:type="character" w:styleId="af3">
    <w:name w:val="Intense Reference"/>
    <w:uiPriority w:val="32"/>
    <w:qFormat/>
    <w:rsid w:val="00AB34ED"/>
    <w:rPr>
      <w:b/>
      <w:bCs/>
      <w:i/>
      <w:iCs/>
      <w:caps/>
      <w:color w:val="F0A22E" w:themeColor="accent1"/>
    </w:rPr>
  </w:style>
  <w:style w:type="character" w:styleId="af4">
    <w:name w:val="Book Title"/>
    <w:uiPriority w:val="33"/>
    <w:qFormat/>
    <w:rsid w:val="00AB34ED"/>
    <w:rPr>
      <w:b/>
      <w:bCs/>
      <w:i/>
      <w:iCs/>
      <w:spacing w:val="9"/>
    </w:rPr>
  </w:style>
  <w:style w:type="paragraph" w:styleId="af5">
    <w:name w:val="caption"/>
    <w:basedOn w:val="a1"/>
    <w:next w:val="a1"/>
    <w:uiPriority w:val="35"/>
    <w:semiHidden/>
    <w:unhideWhenUsed/>
    <w:qFormat/>
    <w:rsid w:val="00AB34ED"/>
    <w:rPr>
      <w:b/>
      <w:bCs/>
      <w:color w:val="C77C0E" w:themeColor="accent1" w:themeShade="BF"/>
      <w:sz w:val="16"/>
      <w:szCs w:val="16"/>
    </w:rPr>
  </w:style>
  <w:style w:type="paragraph" w:styleId="af6">
    <w:name w:val="TOC Heading"/>
    <w:basedOn w:val="1"/>
    <w:next w:val="a1"/>
    <w:uiPriority w:val="39"/>
    <w:semiHidden/>
    <w:unhideWhenUsed/>
    <w:qFormat/>
    <w:rsid w:val="00AB34ED"/>
    <w:pPr>
      <w:outlineLvl w:val="9"/>
    </w:pPr>
    <w:rPr>
      <w:lang w:bidi="en-US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af8">
    <w:name w:val="footer"/>
    <w:basedOn w:val="a1"/>
    <w:link w:val="af9"/>
    <w:uiPriority w:val="99"/>
    <w:unhideWhenUsed/>
    <w:qFormat/>
    <w:pPr>
      <w:pBdr>
        <w:top w:val="single" w:sz="4" w:space="8" w:color="F0A22E" w:themeColor="accent1"/>
        <w:left w:val="single" w:sz="4" w:space="31" w:color="F0A22E" w:themeColor="accent1"/>
        <w:bottom w:val="single" w:sz="4" w:space="8" w:color="F0A22E" w:themeColor="accent1"/>
        <w:right w:val="single" w:sz="4" w:space="31" w:color="F0A22E" w:themeColor="accent1"/>
      </w:pBdr>
      <w:shd w:val="clear" w:color="auto" w:fill="F0A22E" w:themeFill="accent1"/>
      <w:spacing w:before="0" w:after="0" w:line="240" w:lineRule="auto"/>
    </w:pPr>
    <w:rPr>
      <w:color w:val="FFFFFF" w:themeColor="background1"/>
    </w:rPr>
  </w:style>
  <w:style w:type="character" w:customStyle="1" w:styleId="af9">
    <w:name w:val="页脚字符"/>
    <w:basedOn w:val="a2"/>
    <w:link w:val="af8"/>
    <w:uiPriority w:val="99"/>
    <w:rPr>
      <w:color w:val="FFFFFF" w:themeColor="background1"/>
      <w:shd w:val="clear" w:color="auto" w:fill="F0A22E" w:themeFill="accent1"/>
    </w:rPr>
  </w:style>
  <w:style w:type="paragraph" w:styleId="afa">
    <w:name w:val="Quote"/>
    <w:basedOn w:val="a1"/>
    <w:next w:val="a1"/>
    <w:link w:val="afb"/>
    <w:uiPriority w:val="29"/>
    <w:qFormat/>
    <w:rsid w:val="00AB34ED"/>
    <w:rPr>
      <w:i/>
      <w:iCs/>
    </w:rPr>
  </w:style>
  <w:style w:type="character" w:customStyle="1" w:styleId="afb">
    <w:name w:val="引用字符"/>
    <w:basedOn w:val="a2"/>
    <w:link w:val="afa"/>
    <w:uiPriority w:val="29"/>
    <w:rsid w:val="00AB34ED"/>
    <w:rPr>
      <w:i/>
      <w:iCs/>
      <w:sz w:val="20"/>
      <w:szCs w:val="20"/>
    </w:rPr>
  </w:style>
  <w:style w:type="character" w:customStyle="1" w:styleId="ac">
    <w:name w:val="明显引用字符"/>
    <w:basedOn w:val="a2"/>
    <w:link w:val="ab"/>
    <w:uiPriority w:val="30"/>
    <w:rsid w:val="00AB34ED"/>
    <w:rPr>
      <w:i/>
      <w:iCs/>
      <w:color w:val="F0A22E" w:themeColor="accent1"/>
      <w:sz w:val="20"/>
      <w:szCs w:val="20"/>
    </w:rPr>
  </w:style>
  <w:style w:type="character" w:customStyle="1" w:styleId="30">
    <w:name w:val="标题 3字符"/>
    <w:basedOn w:val="a2"/>
    <w:link w:val="3"/>
    <w:uiPriority w:val="9"/>
    <w:semiHidden/>
    <w:rsid w:val="00AB34ED"/>
    <w:rPr>
      <w:caps/>
      <w:color w:val="845209" w:themeColor="accent1" w:themeShade="7F"/>
      <w:spacing w:val="15"/>
    </w:rPr>
  </w:style>
  <w:style w:type="paragraph" w:styleId="a">
    <w:name w:val="List Number"/>
    <w:basedOn w:val="a1"/>
    <w:uiPriority w:val="32"/>
    <w:pPr>
      <w:numPr>
        <w:numId w:val="7"/>
      </w:numPr>
      <w:contextualSpacing/>
    </w:pPr>
  </w:style>
  <w:style w:type="character" w:customStyle="1" w:styleId="60">
    <w:name w:val="标题 6字符"/>
    <w:basedOn w:val="a2"/>
    <w:link w:val="6"/>
    <w:uiPriority w:val="9"/>
    <w:semiHidden/>
    <w:rsid w:val="00AB34ED"/>
    <w:rPr>
      <w:caps/>
      <w:color w:val="C77C0E" w:themeColor="accent1" w:themeShade="BF"/>
      <w:spacing w:val="10"/>
    </w:rPr>
  </w:style>
  <w:style w:type="character" w:customStyle="1" w:styleId="40">
    <w:name w:val="标题 4字符"/>
    <w:basedOn w:val="a2"/>
    <w:link w:val="4"/>
    <w:uiPriority w:val="9"/>
    <w:semiHidden/>
    <w:rsid w:val="00AB34ED"/>
    <w:rPr>
      <w:caps/>
      <w:color w:val="C77C0E" w:themeColor="accent1" w:themeShade="BF"/>
      <w:spacing w:val="10"/>
    </w:rPr>
  </w:style>
  <w:style w:type="character" w:customStyle="1" w:styleId="50">
    <w:name w:val="标题 5字符"/>
    <w:basedOn w:val="a2"/>
    <w:link w:val="5"/>
    <w:uiPriority w:val="9"/>
    <w:semiHidden/>
    <w:rsid w:val="00AB34ED"/>
    <w:rPr>
      <w:caps/>
      <w:color w:val="C77C0E" w:themeColor="accent1" w:themeShade="BF"/>
      <w:spacing w:val="10"/>
    </w:rPr>
  </w:style>
  <w:style w:type="paragraph" w:styleId="afc">
    <w:name w:val="No Spacing"/>
    <w:basedOn w:val="a1"/>
    <w:link w:val="afd"/>
    <w:uiPriority w:val="1"/>
    <w:qFormat/>
    <w:rsid w:val="00AB34ED"/>
    <w:pPr>
      <w:spacing w:before="0" w:after="0" w:line="240" w:lineRule="auto"/>
    </w:pPr>
  </w:style>
  <w:style w:type="character" w:customStyle="1" w:styleId="afd">
    <w:name w:val="无间隔字符"/>
    <w:basedOn w:val="a2"/>
    <w:link w:val="afc"/>
    <w:uiPriority w:val="1"/>
    <w:rsid w:val="00AB34ED"/>
    <w:rPr>
      <w:sz w:val="20"/>
      <w:szCs w:val="20"/>
    </w:rPr>
  </w:style>
  <w:style w:type="paragraph" w:styleId="afe">
    <w:name w:val="List Paragraph"/>
    <w:basedOn w:val="a1"/>
    <w:uiPriority w:val="34"/>
    <w:qFormat/>
    <w:rsid w:val="00AB34ED"/>
    <w:pPr>
      <w:ind w:left="720"/>
      <w:contextualSpacing/>
    </w:pPr>
  </w:style>
  <w:style w:type="paragraph" w:styleId="aff">
    <w:name w:val="Normal (Web)"/>
    <w:basedOn w:val="a1"/>
    <w:uiPriority w:val="99"/>
    <w:semiHidden/>
    <w:unhideWhenUsed/>
    <w:rsid w:val="00933A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styleId="aff0">
    <w:name w:val="Hyperlink"/>
    <w:basedOn w:val="a2"/>
    <w:uiPriority w:val="99"/>
    <w:unhideWhenUsed/>
    <w:rsid w:val="00102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shutong/Library/Containers/com.microsoft.Word/Data/Library/Caches/2052/TM10002076/&#21830;&#19994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9FD874AB8E0B47869C1522E4EA9D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1EAAB-504F-B04C-863A-D6B61FE04998}"/>
      </w:docPartPr>
      <w:docPartBody>
        <w:p w:rsidR="000C3597" w:rsidRDefault="00C22CD2" w:rsidP="00C22CD2">
          <w:pPr>
            <w:pStyle w:val="CC9FD874AB8E0B47869C1522E4EA9D2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  <w:docPart>
      <w:docPartPr>
        <w:name w:val="FC721504BF0CFF4FBD167EB35A812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0C9DE6-3AF7-A548-93D1-64FAC03B75B0}"/>
      </w:docPartPr>
      <w:docPartBody>
        <w:p w:rsidR="00797DCE" w:rsidRDefault="000C3597" w:rsidP="000C3597">
          <w:pPr>
            <w:pStyle w:val="FC721504BF0CFF4FBD167EB35A812C6D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ED"/>
    <w:rsid w:val="000C3597"/>
    <w:rsid w:val="00797DCE"/>
    <w:rsid w:val="00996BF3"/>
    <w:rsid w:val="00B057ED"/>
    <w:rsid w:val="00C22CD2"/>
    <w:rsid w:val="00C3417E"/>
    <w:rsid w:val="00E55D00"/>
    <w:rsid w:val="00F1640F"/>
    <w:rsid w:val="00F452D0"/>
    <w:rsid w:val="00F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8BB8BBAE9FAC7547AE2EDF2B7F5E8868">
    <w:name w:val="8BB8BBAE9FAC7547AE2EDF2B7F5E8868"/>
    <w:pPr>
      <w:widowControl w:val="0"/>
      <w:jc w:val="both"/>
    </w:pPr>
  </w:style>
  <w:style w:type="paragraph" w:customStyle="1" w:styleId="CE619C7BBD4BC74C89195206610A511C">
    <w:name w:val="CE619C7BBD4BC74C89195206610A511C"/>
    <w:pPr>
      <w:widowControl w:val="0"/>
      <w:jc w:val="both"/>
    </w:pPr>
  </w:style>
  <w:style w:type="paragraph" w:customStyle="1" w:styleId="4FB934C7AC229C4687382DA90E3BA885">
    <w:name w:val="4FB934C7AC229C4687382DA90E3BA885"/>
    <w:pPr>
      <w:widowControl w:val="0"/>
      <w:jc w:val="both"/>
    </w:pPr>
  </w:style>
  <w:style w:type="paragraph" w:customStyle="1" w:styleId="651C92772C750B48B6427E9808BBB3A2">
    <w:name w:val="651C92772C750B48B6427E9808BBB3A2"/>
    <w:pPr>
      <w:widowControl w:val="0"/>
      <w:jc w:val="both"/>
    </w:pPr>
  </w:style>
  <w:style w:type="paragraph" w:customStyle="1" w:styleId="C8FDFF9F734BCA42B40A55E57C7CDDDE">
    <w:name w:val="C8FDFF9F734BCA42B40A55E57C7CDDDE"/>
    <w:pPr>
      <w:widowControl w:val="0"/>
      <w:jc w:val="both"/>
    </w:pPr>
  </w:style>
  <w:style w:type="paragraph" w:customStyle="1" w:styleId="641228729C37EA4E94CDC31ABC44AD80">
    <w:name w:val="641228729C37EA4E94CDC31ABC44AD80"/>
    <w:pPr>
      <w:widowControl w:val="0"/>
      <w:jc w:val="both"/>
    </w:pPr>
  </w:style>
  <w:style w:type="paragraph" w:styleId="a">
    <w:name w:val="List Bullet"/>
    <w:basedOn w:val="a0"/>
    <w:uiPriority w:val="31"/>
    <w:qFormat/>
    <w:pPr>
      <w:widowControl/>
      <w:numPr>
        <w:numId w:val="1"/>
      </w:numPr>
      <w:spacing w:before="160" w:after="320" w:line="360" w:lineRule="auto"/>
      <w:contextualSpacing/>
      <w:jc w:val="left"/>
    </w:pPr>
    <w:rPr>
      <w:color w:val="7F7F7F" w:themeColor="text1" w:themeTint="80"/>
      <w:kern w:val="0"/>
      <w:lang w:val="en-GB"/>
    </w:rPr>
  </w:style>
  <w:style w:type="paragraph" w:customStyle="1" w:styleId="EC79AD003E62F54AA5764285D69010D3">
    <w:name w:val="EC79AD003E62F54AA5764285D69010D3"/>
    <w:pPr>
      <w:widowControl w:val="0"/>
      <w:jc w:val="both"/>
    </w:pPr>
  </w:style>
  <w:style w:type="paragraph" w:customStyle="1" w:styleId="E4C2BE373993EB42B57E9225BCBF774A">
    <w:name w:val="E4C2BE373993EB42B57E9225BCBF774A"/>
    <w:rsid w:val="00C22CD2"/>
    <w:pPr>
      <w:widowControl w:val="0"/>
      <w:jc w:val="both"/>
    </w:pPr>
  </w:style>
  <w:style w:type="character" w:customStyle="1" w:styleId="1">
    <w:name w:val="占位符文本1"/>
    <w:basedOn w:val="a1"/>
    <w:uiPriority w:val="99"/>
    <w:semiHidden/>
    <w:rsid w:val="00C22CD2"/>
    <w:rPr>
      <w:color w:val="808080"/>
    </w:rPr>
  </w:style>
  <w:style w:type="paragraph" w:customStyle="1" w:styleId="61F72FEDEE4A384686F89FA816DAC083">
    <w:name w:val="61F72FEDEE4A384686F89FA816DAC083"/>
    <w:rsid w:val="00C22CD2"/>
    <w:pPr>
      <w:widowControl w:val="0"/>
      <w:jc w:val="both"/>
    </w:pPr>
  </w:style>
  <w:style w:type="paragraph" w:customStyle="1" w:styleId="07A620284373E8409E3DA90EB96A1F9D">
    <w:name w:val="07A620284373E8409E3DA90EB96A1F9D"/>
    <w:rsid w:val="00C22CD2"/>
    <w:pPr>
      <w:widowControl w:val="0"/>
      <w:jc w:val="both"/>
    </w:pPr>
  </w:style>
  <w:style w:type="paragraph" w:customStyle="1" w:styleId="CC9FD874AB8E0B47869C1522E4EA9D26">
    <w:name w:val="CC9FD874AB8E0B47869C1522E4EA9D26"/>
    <w:rsid w:val="00C22CD2"/>
    <w:pPr>
      <w:widowControl w:val="0"/>
      <w:jc w:val="both"/>
    </w:pPr>
  </w:style>
  <w:style w:type="paragraph" w:customStyle="1" w:styleId="FC721504BF0CFF4FBD167EB35A812C6D">
    <w:name w:val="FC721504BF0CFF4FBD167EB35A812C6D"/>
    <w:rsid w:val="000C35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913E9A-837E-124D-8742-54C40DC8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19</TotalTime>
  <Pages>2</Pages>
  <Words>83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做精品课程，做高效的知识传播者！            @01课堂 李述铜 http://ilishutong.com http://01ketang.cc</vt:lpstr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做精品课程，做高效的知识传播者！            @01课堂 李述铜 http://ilishutong.com http://01ketang.cc</dc:title>
  <dc:subject/>
  <dc:creator>shutong li</dc:creator>
  <cp:keywords/>
  <dc:description/>
  <cp:lastModifiedBy>shutong li</cp:lastModifiedBy>
  <cp:revision>41</cp:revision>
  <cp:lastPrinted>2017-10-01T04:03:00Z</cp:lastPrinted>
  <dcterms:created xsi:type="dcterms:W3CDTF">2017-10-01T04:03:00Z</dcterms:created>
  <dcterms:modified xsi:type="dcterms:W3CDTF">2017-10-13T08:10:00Z</dcterms:modified>
</cp:coreProperties>
</file>